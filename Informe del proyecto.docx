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58F8F" w14:textId="77777777" w:rsidR="00A02FF4" w:rsidRPr="00B308E9" w:rsidRDefault="00A02FF4" w:rsidP="00914D9E">
      <w:pPr>
        <w:pStyle w:val="Piedetabla"/>
        <w:rPr>
          <w:sz w:val="24"/>
          <w:szCs w:val="24"/>
        </w:rPr>
      </w:pPr>
    </w:p>
    <w:p w14:paraId="49B11194" w14:textId="77777777" w:rsidR="00A02FF4" w:rsidRPr="00B308E9" w:rsidRDefault="00A02FF4" w:rsidP="00914D9E">
      <w:pPr>
        <w:pStyle w:val="Piedetabla"/>
        <w:rPr>
          <w:sz w:val="24"/>
          <w:szCs w:val="24"/>
        </w:rPr>
      </w:pPr>
    </w:p>
    <w:p w14:paraId="28FC3030" w14:textId="77777777" w:rsidR="00A02FF4" w:rsidRPr="00B308E9" w:rsidRDefault="00A02FF4" w:rsidP="00914D9E">
      <w:pPr>
        <w:pStyle w:val="Piedetabla"/>
        <w:rPr>
          <w:sz w:val="24"/>
          <w:szCs w:val="24"/>
        </w:rPr>
      </w:pPr>
    </w:p>
    <w:p w14:paraId="6DD1579C" w14:textId="3215D0D0" w:rsidR="00A02FF4" w:rsidRPr="00B308E9" w:rsidRDefault="00566F47" w:rsidP="007E4BA2">
      <w:pPr>
        <w:pStyle w:val="Piedetabla"/>
        <w:jc w:val="center"/>
        <w:rPr>
          <w:sz w:val="24"/>
          <w:szCs w:val="24"/>
        </w:rPr>
      </w:pPr>
      <w:r>
        <w:rPr>
          <w:sz w:val="24"/>
          <w:szCs w:val="24"/>
        </w:rPr>
        <w:t>Jugadores</w:t>
      </w:r>
    </w:p>
    <w:p w14:paraId="131AE207" w14:textId="731DD822" w:rsidR="007E4BA2" w:rsidRPr="00B308E9" w:rsidRDefault="00566F47" w:rsidP="007E4BA2">
      <w:pPr>
        <w:pStyle w:val="Piedetabla"/>
        <w:jc w:val="center"/>
        <w:rPr>
          <w:sz w:val="24"/>
          <w:szCs w:val="24"/>
        </w:rPr>
      </w:pPr>
      <w:r>
        <w:rPr>
          <w:sz w:val="24"/>
          <w:szCs w:val="24"/>
        </w:rPr>
        <w:t>F. Mendoza &amp; J. Barrionuevo</w:t>
      </w:r>
    </w:p>
    <w:p w14:paraId="095DDED1" w14:textId="77777777" w:rsidR="007E4BA2" w:rsidRPr="00B308E9" w:rsidRDefault="00686CE9" w:rsidP="007E4BA2">
      <w:pPr>
        <w:pStyle w:val="Piedetabla"/>
        <w:jc w:val="center"/>
        <w:rPr>
          <w:sz w:val="24"/>
          <w:szCs w:val="24"/>
        </w:rPr>
      </w:pPr>
      <w:r w:rsidRPr="00B308E9">
        <w:rPr>
          <w:sz w:val="24"/>
          <w:szCs w:val="24"/>
        </w:rPr>
        <w:t>Escuela Superior Politécnica de Chimborazo</w:t>
      </w:r>
    </w:p>
    <w:p w14:paraId="7139BB35" w14:textId="77777777" w:rsidR="00A02FF4" w:rsidRPr="00B308E9" w:rsidRDefault="00A02FF4" w:rsidP="00914D9E">
      <w:pPr>
        <w:pStyle w:val="Piedetabla"/>
        <w:rPr>
          <w:sz w:val="24"/>
          <w:szCs w:val="24"/>
        </w:rPr>
      </w:pPr>
    </w:p>
    <w:p w14:paraId="4ECFE4CD" w14:textId="77777777" w:rsidR="00A02FF4" w:rsidRPr="00B308E9" w:rsidRDefault="00A02FF4" w:rsidP="00914D9E">
      <w:pPr>
        <w:pStyle w:val="Piedetabla"/>
        <w:rPr>
          <w:sz w:val="24"/>
          <w:szCs w:val="24"/>
        </w:rPr>
      </w:pPr>
    </w:p>
    <w:p w14:paraId="188972C1" w14:textId="77777777" w:rsidR="00A02FF4" w:rsidRPr="00B308E9" w:rsidRDefault="00A02FF4" w:rsidP="00914D9E">
      <w:pPr>
        <w:pStyle w:val="Piedetabla"/>
        <w:rPr>
          <w:sz w:val="24"/>
          <w:szCs w:val="24"/>
        </w:rPr>
      </w:pPr>
    </w:p>
    <w:p w14:paraId="6C040744" w14:textId="77777777" w:rsidR="00A02FF4" w:rsidRPr="00B308E9" w:rsidRDefault="00A02FF4" w:rsidP="00914D9E">
      <w:pPr>
        <w:pStyle w:val="Piedetabla"/>
        <w:rPr>
          <w:sz w:val="24"/>
          <w:szCs w:val="24"/>
        </w:rPr>
      </w:pPr>
    </w:p>
    <w:p w14:paraId="71979B89" w14:textId="77777777" w:rsidR="00A02FF4" w:rsidRPr="00B308E9" w:rsidRDefault="00A02FF4" w:rsidP="00914D9E">
      <w:pPr>
        <w:pStyle w:val="Piedetabla"/>
        <w:rPr>
          <w:sz w:val="24"/>
          <w:szCs w:val="24"/>
        </w:rPr>
      </w:pPr>
    </w:p>
    <w:p w14:paraId="6036BCE5" w14:textId="77777777" w:rsidR="00A02FF4" w:rsidRPr="00B308E9" w:rsidRDefault="00A02FF4" w:rsidP="00914D9E">
      <w:pPr>
        <w:pStyle w:val="Piedetabla"/>
        <w:rPr>
          <w:sz w:val="24"/>
          <w:szCs w:val="24"/>
        </w:rPr>
      </w:pPr>
    </w:p>
    <w:p w14:paraId="2EF98D36" w14:textId="77777777" w:rsidR="00686CE9" w:rsidRPr="00B308E9" w:rsidRDefault="00686CE9" w:rsidP="00686CE9">
      <w:pPr>
        <w:pStyle w:val="Piedetabla"/>
        <w:jc w:val="center"/>
        <w:rPr>
          <w:sz w:val="24"/>
          <w:szCs w:val="24"/>
        </w:rPr>
      </w:pPr>
    </w:p>
    <w:p w14:paraId="36AB194C" w14:textId="77777777" w:rsidR="00A02FF4" w:rsidRPr="00B308E9" w:rsidRDefault="00686CE9" w:rsidP="00686CE9">
      <w:pPr>
        <w:pStyle w:val="Piedetabla"/>
        <w:jc w:val="center"/>
        <w:rPr>
          <w:sz w:val="24"/>
          <w:szCs w:val="24"/>
        </w:rPr>
      </w:pPr>
      <w:r w:rsidRPr="00B308E9">
        <w:rPr>
          <w:sz w:val="24"/>
          <w:szCs w:val="24"/>
        </w:rPr>
        <w:t>Notas del autor</w:t>
      </w:r>
    </w:p>
    <w:p w14:paraId="5CF659CA" w14:textId="45F0F74B" w:rsidR="00686CE9" w:rsidRPr="00B308E9" w:rsidRDefault="00566F47" w:rsidP="00686CE9">
      <w:pPr>
        <w:pStyle w:val="Piedetabla"/>
        <w:jc w:val="center"/>
        <w:rPr>
          <w:sz w:val="24"/>
          <w:szCs w:val="24"/>
        </w:rPr>
      </w:pPr>
      <w:r>
        <w:rPr>
          <w:sz w:val="24"/>
          <w:szCs w:val="24"/>
        </w:rPr>
        <w:t>F. Mendoza &amp; J. Barrionuevo</w:t>
      </w:r>
      <w:r w:rsidR="00686CE9" w:rsidRPr="00B308E9">
        <w:rPr>
          <w:sz w:val="24"/>
          <w:szCs w:val="24"/>
        </w:rPr>
        <w:t>,</w:t>
      </w:r>
      <w:r>
        <w:rPr>
          <w:sz w:val="24"/>
          <w:szCs w:val="24"/>
        </w:rPr>
        <w:t xml:space="preserve"> </w:t>
      </w:r>
      <w:r w:rsidR="00686CE9" w:rsidRPr="00B308E9">
        <w:rPr>
          <w:sz w:val="24"/>
          <w:szCs w:val="24"/>
        </w:rPr>
        <w:t>Escuela de Sistemas, Facultad de Informática y Electrónica</w:t>
      </w:r>
    </w:p>
    <w:p w14:paraId="71DF8AC6" w14:textId="77777777" w:rsidR="00686CE9" w:rsidRPr="00B308E9" w:rsidRDefault="00686CE9" w:rsidP="00686CE9">
      <w:pPr>
        <w:pStyle w:val="Piedetabla"/>
        <w:jc w:val="center"/>
        <w:rPr>
          <w:sz w:val="24"/>
          <w:szCs w:val="24"/>
        </w:rPr>
      </w:pPr>
      <w:r w:rsidRPr="00B308E9">
        <w:rPr>
          <w:sz w:val="24"/>
          <w:szCs w:val="24"/>
        </w:rPr>
        <w:t>Este trabajo de investigación fue autofinanciado</w:t>
      </w:r>
    </w:p>
    <w:p w14:paraId="27DBB974" w14:textId="1EDA2B72" w:rsidR="00686CE9" w:rsidRPr="00B308E9" w:rsidRDefault="00686CE9" w:rsidP="00686CE9">
      <w:pPr>
        <w:pStyle w:val="Piedetabla"/>
        <w:jc w:val="center"/>
        <w:rPr>
          <w:sz w:val="24"/>
          <w:szCs w:val="24"/>
        </w:rPr>
      </w:pPr>
      <w:r w:rsidRPr="00B308E9">
        <w:rPr>
          <w:sz w:val="24"/>
          <w:szCs w:val="24"/>
        </w:rPr>
        <w:t xml:space="preserve">La correspondencia relacionada con esta investigación </w:t>
      </w:r>
      <w:r w:rsidR="00B308E9" w:rsidRPr="00B308E9">
        <w:rPr>
          <w:sz w:val="24"/>
          <w:szCs w:val="24"/>
        </w:rPr>
        <w:t>está</w:t>
      </w:r>
      <w:r w:rsidRPr="00B308E9">
        <w:rPr>
          <w:sz w:val="24"/>
          <w:szCs w:val="24"/>
        </w:rPr>
        <w:t xml:space="preserve"> dirigida a</w:t>
      </w:r>
      <w:r w:rsidR="00566F47">
        <w:rPr>
          <w:sz w:val="24"/>
          <w:szCs w:val="24"/>
        </w:rPr>
        <w:t xml:space="preserve"> Raúl Rosero</w:t>
      </w:r>
      <w:r w:rsidR="00B308E9" w:rsidRPr="00B308E9">
        <w:rPr>
          <w:sz w:val="24"/>
          <w:szCs w:val="24"/>
        </w:rPr>
        <w:t>,</w:t>
      </w:r>
    </w:p>
    <w:p w14:paraId="336663CB" w14:textId="77777777" w:rsidR="00B308E9" w:rsidRPr="00B308E9" w:rsidRDefault="00B308E9" w:rsidP="00686CE9">
      <w:pPr>
        <w:pStyle w:val="Piedetabla"/>
        <w:jc w:val="center"/>
        <w:rPr>
          <w:sz w:val="24"/>
          <w:szCs w:val="24"/>
        </w:rPr>
      </w:pPr>
      <w:r w:rsidRPr="00B308E9">
        <w:rPr>
          <w:sz w:val="24"/>
          <w:szCs w:val="24"/>
        </w:rPr>
        <w:t>Escuela Superior Politécnica de Chimborazo, Facultad de Informática y Electrónica (FIE),</w:t>
      </w:r>
    </w:p>
    <w:p w14:paraId="7A0F359D" w14:textId="77777777" w:rsidR="00B308E9" w:rsidRPr="00B308E9" w:rsidRDefault="00B308E9" w:rsidP="00686CE9">
      <w:pPr>
        <w:pStyle w:val="Piedetabla"/>
        <w:jc w:val="center"/>
        <w:rPr>
          <w:rFonts w:cs="Times New Roman"/>
          <w:color w:val="010101"/>
          <w:sz w:val="24"/>
          <w:szCs w:val="24"/>
        </w:rPr>
      </w:pPr>
      <w:r w:rsidRPr="00B308E9">
        <w:rPr>
          <w:rFonts w:cs="Times New Roman"/>
          <w:color w:val="010101"/>
          <w:sz w:val="24"/>
          <w:szCs w:val="24"/>
        </w:rPr>
        <w:t>Panamericana Sur km 1 1/2, Riobamba-Ecuador </w:t>
      </w:r>
    </w:p>
    <w:p w14:paraId="3488C431" w14:textId="5D8735C1" w:rsidR="00B308E9" w:rsidRDefault="00B308E9" w:rsidP="00686CE9">
      <w:pPr>
        <w:pStyle w:val="Piedetabla"/>
        <w:jc w:val="center"/>
        <w:rPr>
          <w:rFonts w:cs="Times New Roman"/>
          <w:color w:val="010101"/>
          <w:sz w:val="24"/>
          <w:szCs w:val="24"/>
        </w:rPr>
      </w:pPr>
      <w:r w:rsidRPr="00B308E9">
        <w:rPr>
          <w:rFonts w:cs="Times New Roman"/>
          <w:color w:val="010101"/>
          <w:sz w:val="24"/>
          <w:szCs w:val="24"/>
        </w:rPr>
        <w:t xml:space="preserve">Contacto: </w:t>
      </w:r>
      <w:r w:rsidR="00566F47">
        <w:rPr>
          <w:rFonts w:cs="Times New Roman"/>
          <w:color w:val="010101"/>
          <w:sz w:val="24"/>
          <w:szCs w:val="24"/>
        </w:rPr>
        <w:t>franklin.mendoza@espoch.edu.ec</w:t>
      </w:r>
    </w:p>
    <w:p w14:paraId="7DDB64E3" w14:textId="77777777" w:rsidR="00B308E9" w:rsidRDefault="00B308E9" w:rsidP="00686CE9">
      <w:pPr>
        <w:pStyle w:val="Piedetabla"/>
        <w:jc w:val="center"/>
        <w:rPr>
          <w:rFonts w:cs="Times New Roman"/>
          <w:color w:val="010101"/>
          <w:sz w:val="24"/>
          <w:szCs w:val="24"/>
        </w:rPr>
      </w:pPr>
    </w:p>
    <w:p w14:paraId="64BA578B" w14:textId="77777777" w:rsidR="00B308E9" w:rsidRDefault="00B308E9" w:rsidP="00686CE9">
      <w:pPr>
        <w:pStyle w:val="Piedetabla"/>
        <w:jc w:val="center"/>
        <w:rPr>
          <w:rFonts w:cs="Times New Roman"/>
          <w:color w:val="010101"/>
          <w:sz w:val="24"/>
          <w:szCs w:val="24"/>
        </w:rPr>
      </w:pPr>
    </w:p>
    <w:p w14:paraId="5BBD4BBB" w14:textId="77777777" w:rsidR="00B308E9" w:rsidRDefault="00B308E9" w:rsidP="00686CE9">
      <w:pPr>
        <w:pStyle w:val="Piedetabla"/>
        <w:jc w:val="center"/>
        <w:rPr>
          <w:rFonts w:cs="Times New Roman"/>
          <w:color w:val="010101"/>
          <w:sz w:val="24"/>
          <w:szCs w:val="24"/>
        </w:rPr>
        <w:sectPr w:rsidR="00B308E9" w:rsidSect="00A02FF4">
          <w:headerReference w:type="default" r:id="rId7"/>
          <w:headerReference w:type="first" r:id="rId8"/>
          <w:pgSz w:w="12240" w:h="15840" w:code="1"/>
          <w:pgMar w:top="1440" w:right="1440" w:bottom="1440" w:left="1440" w:header="709" w:footer="709" w:gutter="0"/>
          <w:pgNumType w:start="3"/>
          <w:cols w:space="708"/>
          <w:titlePg/>
          <w:docGrid w:linePitch="360"/>
        </w:sectPr>
      </w:pPr>
    </w:p>
    <w:p w14:paraId="080F35C8" w14:textId="77777777" w:rsidR="00B308E9" w:rsidRDefault="00B308E9" w:rsidP="00686CE9">
      <w:pPr>
        <w:pStyle w:val="Piedetabla"/>
        <w:jc w:val="center"/>
        <w:rPr>
          <w:rFonts w:cs="Times New Roman"/>
          <w:color w:val="010101"/>
          <w:sz w:val="24"/>
          <w:szCs w:val="24"/>
        </w:rPr>
      </w:pPr>
    </w:p>
    <w:sdt>
      <w:sdtPr>
        <w:rPr>
          <w:rFonts w:ascii="Times New Roman" w:eastAsiaTheme="minorHAnsi" w:hAnsi="Times New Roman" w:cstheme="minorBidi"/>
          <w:color w:val="auto"/>
          <w:sz w:val="24"/>
          <w:szCs w:val="22"/>
          <w:lang w:eastAsia="en-US"/>
        </w:rPr>
        <w:id w:val="1783610543"/>
        <w:docPartObj>
          <w:docPartGallery w:val="Table of Contents"/>
          <w:docPartUnique/>
        </w:docPartObj>
      </w:sdtPr>
      <w:sdtEndPr>
        <w:rPr>
          <w:b/>
          <w:bCs/>
        </w:rPr>
      </w:sdtEndPr>
      <w:sdtContent>
        <w:p w14:paraId="4A8EDBE6" w14:textId="77777777" w:rsidR="00B308E9" w:rsidRPr="00566F47" w:rsidRDefault="00B308E9" w:rsidP="00566F47">
          <w:pPr>
            <w:pStyle w:val="TtuloTDC"/>
            <w:jc w:val="center"/>
            <w:rPr>
              <w:b/>
              <w:bCs/>
              <w:color w:val="auto"/>
            </w:rPr>
          </w:pPr>
          <w:r w:rsidRPr="00566F47">
            <w:rPr>
              <w:b/>
              <w:bCs/>
              <w:color w:val="auto"/>
            </w:rPr>
            <w:t>Contenido</w:t>
          </w:r>
        </w:p>
        <w:p w14:paraId="21355E3A" w14:textId="55C63683" w:rsidR="00955CB9" w:rsidRDefault="00B308E9">
          <w:pPr>
            <w:pStyle w:val="TDC1"/>
            <w:tabs>
              <w:tab w:val="right" w:leader="dot" w:pos="9350"/>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2790072" w:history="1">
            <w:r w:rsidR="00955CB9" w:rsidRPr="00BE21E9">
              <w:rPr>
                <w:rStyle w:val="Hipervnculo"/>
                <w:noProof/>
              </w:rPr>
              <w:t>Introducción</w:t>
            </w:r>
            <w:r w:rsidR="00955CB9">
              <w:rPr>
                <w:noProof/>
                <w:webHidden/>
              </w:rPr>
              <w:tab/>
            </w:r>
            <w:r w:rsidR="00955CB9">
              <w:rPr>
                <w:noProof/>
                <w:webHidden/>
              </w:rPr>
              <w:fldChar w:fldCharType="begin"/>
            </w:r>
            <w:r w:rsidR="00955CB9">
              <w:rPr>
                <w:noProof/>
                <w:webHidden/>
              </w:rPr>
              <w:instrText xml:space="preserve"> PAGEREF _Toc42790072 \h </w:instrText>
            </w:r>
            <w:r w:rsidR="00955CB9">
              <w:rPr>
                <w:noProof/>
                <w:webHidden/>
              </w:rPr>
            </w:r>
            <w:r w:rsidR="00955CB9">
              <w:rPr>
                <w:noProof/>
                <w:webHidden/>
              </w:rPr>
              <w:fldChar w:fldCharType="separate"/>
            </w:r>
            <w:r w:rsidR="00955CB9">
              <w:rPr>
                <w:noProof/>
                <w:webHidden/>
              </w:rPr>
              <w:t>1</w:t>
            </w:r>
            <w:r w:rsidR="00955CB9">
              <w:rPr>
                <w:noProof/>
                <w:webHidden/>
              </w:rPr>
              <w:fldChar w:fldCharType="end"/>
            </w:r>
          </w:hyperlink>
        </w:p>
        <w:p w14:paraId="176CA78C" w14:textId="1B2DC0F0" w:rsidR="00955CB9" w:rsidRDefault="00955CB9">
          <w:pPr>
            <w:pStyle w:val="TDC1"/>
            <w:tabs>
              <w:tab w:val="right" w:leader="dot" w:pos="9350"/>
            </w:tabs>
            <w:rPr>
              <w:rFonts w:asciiTheme="minorHAnsi" w:eastAsiaTheme="minorEastAsia" w:hAnsiTheme="minorHAnsi"/>
              <w:noProof/>
              <w:sz w:val="22"/>
              <w:lang w:eastAsia="es-ES"/>
            </w:rPr>
          </w:pPr>
          <w:hyperlink w:anchor="_Toc42790073" w:history="1">
            <w:r w:rsidRPr="00BE21E9">
              <w:rPr>
                <w:rStyle w:val="Hipervnculo"/>
                <w:noProof/>
              </w:rPr>
              <w:t>Objetivo</w:t>
            </w:r>
            <w:r>
              <w:rPr>
                <w:noProof/>
                <w:webHidden/>
              </w:rPr>
              <w:tab/>
            </w:r>
            <w:r>
              <w:rPr>
                <w:noProof/>
                <w:webHidden/>
              </w:rPr>
              <w:fldChar w:fldCharType="begin"/>
            </w:r>
            <w:r>
              <w:rPr>
                <w:noProof/>
                <w:webHidden/>
              </w:rPr>
              <w:instrText xml:space="preserve"> PAGEREF _Toc42790073 \h </w:instrText>
            </w:r>
            <w:r>
              <w:rPr>
                <w:noProof/>
                <w:webHidden/>
              </w:rPr>
            </w:r>
            <w:r>
              <w:rPr>
                <w:noProof/>
                <w:webHidden/>
              </w:rPr>
              <w:fldChar w:fldCharType="separate"/>
            </w:r>
            <w:r>
              <w:rPr>
                <w:noProof/>
                <w:webHidden/>
              </w:rPr>
              <w:t>1</w:t>
            </w:r>
            <w:r>
              <w:rPr>
                <w:noProof/>
                <w:webHidden/>
              </w:rPr>
              <w:fldChar w:fldCharType="end"/>
            </w:r>
          </w:hyperlink>
        </w:p>
        <w:p w14:paraId="3E645C7C" w14:textId="623A8D28" w:rsidR="00955CB9" w:rsidRDefault="00955CB9">
          <w:pPr>
            <w:pStyle w:val="TDC1"/>
            <w:tabs>
              <w:tab w:val="right" w:leader="dot" w:pos="9350"/>
            </w:tabs>
            <w:rPr>
              <w:rFonts w:asciiTheme="minorHAnsi" w:eastAsiaTheme="minorEastAsia" w:hAnsiTheme="minorHAnsi"/>
              <w:noProof/>
              <w:sz w:val="22"/>
              <w:lang w:eastAsia="es-ES"/>
            </w:rPr>
          </w:pPr>
          <w:hyperlink w:anchor="_Toc42790074" w:history="1">
            <w:r w:rsidRPr="00BE21E9">
              <w:rPr>
                <w:rStyle w:val="Hipervnculo"/>
                <w:noProof/>
              </w:rPr>
              <w:t>Análisis</w:t>
            </w:r>
            <w:r>
              <w:rPr>
                <w:noProof/>
                <w:webHidden/>
              </w:rPr>
              <w:tab/>
            </w:r>
            <w:r>
              <w:rPr>
                <w:noProof/>
                <w:webHidden/>
              </w:rPr>
              <w:fldChar w:fldCharType="begin"/>
            </w:r>
            <w:r>
              <w:rPr>
                <w:noProof/>
                <w:webHidden/>
              </w:rPr>
              <w:instrText xml:space="preserve"> PAGEREF _Toc42790074 \h </w:instrText>
            </w:r>
            <w:r>
              <w:rPr>
                <w:noProof/>
                <w:webHidden/>
              </w:rPr>
            </w:r>
            <w:r>
              <w:rPr>
                <w:noProof/>
                <w:webHidden/>
              </w:rPr>
              <w:fldChar w:fldCharType="separate"/>
            </w:r>
            <w:r>
              <w:rPr>
                <w:noProof/>
                <w:webHidden/>
              </w:rPr>
              <w:t>1</w:t>
            </w:r>
            <w:r>
              <w:rPr>
                <w:noProof/>
                <w:webHidden/>
              </w:rPr>
              <w:fldChar w:fldCharType="end"/>
            </w:r>
          </w:hyperlink>
        </w:p>
        <w:p w14:paraId="2B3CC47C" w14:textId="618C5946" w:rsidR="00955CB9" w:rsidRDefault="00955CB9">
          <w:pPr>
            <w:pStyle w:val="TDC2"/>
            <w:tabs>
              <w:tab w:val="right" w:leader="dot" w:pos="9350"/>
            </w:tabs>
            <w:rPr>
              <w:noProof/>
            </w:rPr>
          </w:pPr>
          <w:hyperlink w:anchor="_Toc42790075" w:history="1">
            <w:r w:rsidRPr="00BE21E9">
              <w:rPr>
                <w:rStyle w:val="Hipervnculo"/>
                <w:noProof/>
              </w:rPr>
              <w:t>Requerimientos funcionales</w:t>
            </w:r>
            <w:r>
              <w:rPr>
                <w:noProof/>
                <w:webHidden/>
              </w:rPr>
              <w:tab/>
            </w:r>
            <w:r>
              <w:rPr>
                <w:noProof/>
                <w:webHidden/>
              </w:rPr>
              <w:fldChar w:fldCharType="begin"/>
            </w:r>
            <w:r>
              <w:rPr>
                <w:noProof/>
                <w:webHidden/>
              </w:rPr>
              <w:instrText xml:space="preserve"> PAGEREF _Toc42790075 \h </w:instrText>
            </w:r>
            <w:r>
              <w:rPr>
                <w:noProof/>
                <w:webHidden/>
              </w:rPr>
            </w:r>
            <w:r>
              <w:rPr>
                <w:noProof/>
                <w:webHidden/>
              </w:rPr>
              <w:fldChar w:fldCharType="separate"/>
            </w:r>
            <w:r>
              <w:rPr>
                <w:noProof/>
                <w:webHidden/>
              </w:rPr>
              <w:t>1</w:t>
            </w:r>
            <w:r>
              <w:rPr>
                <w:noProof/>
                <w:webHidden/>
              </w:rPr>
              <w:fldChar w:fldCharType="end"/>
            </w:r>
          </w:hyperlink>
        </w:p>
        <w:p w14:paraId="554A8ECE" w14:textId="7DB9AA0F" w:rsidR="00955CB9" w:rsidRDefault="00955CB9">
          <w:pPr>
            <w:pStyle w:val="TDC2"/>
            <w:tabs>
              <w:tab w:val="right" w:leader="dot" w:pos="9350"/>
            </w:tabs>
            <w:rPr>
              <w:noProof/>
            </w:rPr>
          </w:pPr>
          <w:hyperlink w:anchor="_Toc42790076" w:history="1">
            <w:r w:rsidRPr="00BE21E9">
              <w:rPr>
                <w:rStyle w:val="Hipervnculo"/>
                <w:noProof/>
              </w:rPr>
              <w:t>Requerimientos no funcionales</w:t>
            </w:r>
            <w:r>
              <w:rPr>
                <w:noProof/>
                <w:webHidden/>
              </w:rPr>
              <w:tab/>
            </w:r>
            <w:r>
              <w:rPr>
                <w:noProof/>
                <w:webHidden/>
              </w:rPr>
              <w:fldChar w:fldCharType="begin"/>
            </w:r>
            <w:r>
              <w:rPr>
                <w:noProof/>
                <w:webHidden/>
              </w:rPr>
              <w:instrText xml:space="preserve"> PAGEREF _Toc42790076 \h </w:instrText>
            </w:r>
            <w:r>
              <w:rPr>
                <w:noProof/>
                <w:webHidden/>
              </w:rPr>
            </w:r>
            <w:r>
              <w:rPr>
                <w:noProof/>
                <w:webHidden/>
              </w:rPr>
              <w:fldChar w:fldCharType="separate"/>
            </w:r>
            <w:r>
              <w:rPr>
                <w:noProof/>
                <w:webHidden/>
              </w:rPr>
              <w:t>2</w:t>
            </w:r>
            <w:r>
              <w:rPr>
                <w:noProof/>
                <w:webHidden/>
              </w:rPr>
              <w:fldChar w:fldCharType="end"/>
            </w:r>
          </w:hyperlink>
        </w:p>
        <w:p w14:paraId="285552CC" w14:textId="675441AB" w:rsidR="00955CB9" w:rsidRDefault="00955CB9">
          <w:pPr>
            <w:pStyle w:val="TDC1"/>
            <w:tabs>
              <w:tab w:val="right" w:leader="dot" w:pos="9350"/>
            </w:tabs>
            <w:rPr>
              <w:rFonts w:asciiTheme="minorHAnsi" w:eastAsiaTheme="minorEastAsia" w:hAnsiTheme="minorHAnsi"/>
              <w:noProof/>
              <w:sz w:val="22"/>
              <w:lang w:eastAsia="es-ES"/>
            </w:rPr>
          </w:pPr>
          <w:hyperlink w:anchor="_Toc42790077" w:history="1">
            <w:r w:rsidRPr="00BE21E9">
              <w:rPr>
                <w:rStyle w:val="Hipervnculo"/>
                <w:noProof/>
              </w:rPr>
              <w:t>Diseño</w:t>
            </w:r>
            <w:r>
              <w:rPr>
                <w:noProof/>
                <w:webHidden/>
              </w:rPr>
              <w:tab/>
            </w:r>
            <w:r>
              <w:rPr>
                <w:noProof/>
                <w:webHidden/>
              </w:rPr>
              <w:fldChar w:fldCharType="begin"/>
            </w:r>
            <w:r>
              <w:rPr>
                <w:noProof/>
                <w:webHidden/>
              </w:rPr>
              <w:instrText xml:space="preserve"> PAGEREF _Toc42790077 \h </w:instrText>
            </w:r>
            <w:r>
              <w:rPr>
                <w:noProof/>
                <w:webHidden/>
              </w:rPr>
            </w:r>
            <w:r>
              <w:rPr>
                <w:noProof/>
                <w:webHidden/>
              </w:rPr>
              <w:fldChar w:fldCharType="separate"/>
            </w:r>
            <w:r>
              <w:rPr>
                <w:noProof/>
                <w:webHidden/>
              </w:rPr>
              <w:t>3</w:t>
            </w:r>
            <w:r>
              <w:rPr>
                <w:noProof/>
                <w:webHidden/>
              </w:rPr>
              <w:fldChar w:fldCharType="end"/>
            </w:r>
          </w:hyperlink>
        </w:p>
        <w:p w14:paraId="6C562D67" w14:textId="1EF7DDBA" w:rsidR="00955CB9" w:rsidRDefault="00955CB9">
          <w:pPr>
            <w:pStyle w:val="TDC1"/>
            <w:tabs>
              <w:tab w:val="right" w:leader="dot" w:pos="9350"/>
            </w:tabs>
            <w:rPr>
              <w:rFonts w:asciiTheme="minorHAnsi" w:eastAsiaTheme="minorEastAsia" w:hAnsiTheme="minorHAnsi"/>
              <w:noProof/>
              <w:sz w:val="22"/>
              <w:lang w:eastAsia="es-ES"/>
            </w:rPr>
          </w:pPr>
          <w:hyperlink w:anchor="_Toc42790078" w:history="1">
            <w:r w:rsidRPr="00BE21E9">
              <w:rPr>
                <w:rStyle w:val="Hipervnculo"/>
                <w:noProof/>
              </w:rPr>
              <w:t>Código</w:t>
            </w:r>
            <w:r>
              <w:rPr>
                <w:noProof/>
                <w:webHidden/>
              </w:rPr>
              <w:tab/>
            </w:r>
            <w:r>
              <w:rPr>
                <w:noProof/>
                <w:webHidden/>
              </w:rPr>
              <w:fldChar w:fldCharType="begin"/>
            </w:r>
            <w:r>
              <w:rPr>
                <w:noProof/>
                <w:webHidden/>
              </w:rPr>
              <w:instrText xml:space="preserve"> PAGEREF _Toc42790078 \h </w:instrText>
            </w:r>
            <w:r>
              <w:rPr>
                <w:noProof/>
                <w:webHidden/>
              </w:rPr>
            </w:r>
            <w:r>
              <w:rPr>
                <w:noProof/>
                <w:webHidden/>
              </w:rPr>
              <w:fldChar w:fldCharType="separate"/>
            </w:r>
            <w:r>
              <w:rPr>
                <w:noProof/>
                <w:webHidden/>
              </w:rPr>
              <w:t>4</w:t>
            </w:r>
            <w:r>
              <w:rPr>
                <w:noProof/>
                <w:webHidden/>
              </w:rPr>
              <w:fldChar w:fldCharType="end"/>
            </w:r>
          </w:hyperlink>
        </w:p>
        <w:p w14:paraId="4118CBB1" w14:textId="52ED5FCA" w:rsidR="00955CB9" w:rsidRDefault="00955CB9">
          <w:pPr>
            <w:pStyle w:val="TDC1"/>
            <w:tabs>
              <w:tab w:val="right" w:leader="dot" w:pos="9350"/>
            </w:tabs>
            <w:rPr>
              <w:rFonts w:asciiTheme="minorHAnsi" w:eastAsiaTheme="minorEastAsia" w:hAnsiTheme="minorHAnsi"/>
              <w:noProof/>
              <w:sz w:val="22"/>
              <w:lang w:eastAsia="es-ES"/>
            </w:rPr>
          </w:pPr>
          <w:hyperlink w:anchor="_Toc42790079" w:history="1">
            <w:r w:rsidRPr="00BE21E9">
              <w:rPr>
                <w:rStyle w:val="Hipervnculo"/>
                <w:noProof/>
              </w:rPr>
              <w:t>Conclusión</w:t>
            </w:r>
            <w:r>
              <w:rPr>
                <w:noProof/>
                <w:webHidden/>
              </w:rPr>
              <w:tab/>
            </w:r>
            <w:r>
              <w:rPr>
                <w:noProof/>
                <w:webHidden/>
              </w:rPr>
              <w:fldChar w:fldCharType="begin"/>
            </w:r>
            <w:r>
              <w:rPr>
                <w:noProof/>
                <w:webHidden/>
              </w:rPr>
              <w:instrText xml:space="preserve"> PAGEREF _Toc42790079 \h </w:instrText>
            </w:r>
            <w:r>
              <w:rPr>
                <w:noProof/>
                <w:webHidden/>
              </w:rPr>
            </w:r>
            <w:r>
              <w:rPr>
                <w:noProof/>
                <w:webHidden/>
              </w:rPr>
              <w:fldChar w:fldCharType="separate"/>
            </w:r>
            <w:r>
              <w:rPr>
                <w:noProof/>
                <w:webHidden/>
              </w:rPr>
              <w:t>4</w:t>
            </w:r>
            <w:r>
              <w:rPr>
                <w:noProof/>
                <w:webHidden/>
              </w:rPr>
              <w:fldChar w:fldCharType="end"/>
            </w:r>
          </w:hyperlink>
        </w:p>
        <w:p w14:paraId="6839B3B7" w14:textId="6F4B2821" w:rsidR="00B308E9" w:rsidRDefault="00B308E9">
          <w:r>
            <w:rPr>
              <w:b/>
              <w:bCs/>
            </w:rPr>
            <w:fldChar w:fldCharType="end"/>
          </w:r>
        </w:p>
      </w:sdtContent>
    </w:sdt>
    <w:p w14:paraId="08B05EA2" w14:textId="77777777" w:rsidR="00B308E9" w:rsidRDefault="00B308E9" w:rsidP="00B308E9">
      <w:pPr>
        <w:pStyle w:val="Piedetabla"/>
        <w:rPr>
          <w:rFonts w:cs="Times New Roman"/>
          <w:sz w:val="24"/>
          <w:szCs w:val="24"/>
        </w:rPr>
      </w:pPr>
    </w:p>
    <w:p w14:paraId="712B1695" w14:textId="77777777" w:rsidR="00B308E9" w:rsidRDefault="00B308E9" w:rsidP="00B308E9">
      <w:pPr>
        <w:pStyle w:val="Piedetabla"/>
        <w:rPr>
          <w:rFonts w:cs="Times New Roman"/>
          <w:sz w:val="24"/>
          <w:szCs w:val="24"/>
        </w:rPr>
      </w:pPr>
    </w:p>
    <w:p w14:paraId="1D0E5901" w14:textId="77777777" w:rsidR="00B308E9" w:rsidRDefault="00B308E9" w:rsidP="00B308E9">
      <w:pPr>
        <w:pStyle w:val="Piedetabla"/>
        <w:rPr>
          <w:rFonts w:cs="Times New Roman"/>
          <w:sz w:val="24"/>
          <w:szCs w:val="24"/>
        </w:rPr>
      </w:pPr>
    </w:p>
    <w:p w14:paraId="4A792D0A" w14:textId="77777777" w:rsidR="00B308E9" w:rsidRDefault="00B308E9" w:rsidP="00B308E9">
      <w:pPr>
        <w:pStyle w:val="Piedetabla"/>
        <w:rPr>
          <w:rFonts w:cs="Times New Roman"/>
          <w:sz w:val="24"/>
          <w:szCs w:val="24"/>
        </w:rPr>
      </w:pPr>
    </w:p>
    <w:p w14:paraId="25C1C2E2" w14:textId="77777777" w:rsidR="00B308E9" w:rsidRDefault="00B308E9" w:rsidP="00B308E9">
      <w:pPr>
        <w:pStyle w:val="Piedetabla"/>
        <w:rPr>
          <w:rFonts w:cs="Times New Roman"/>
          <w:sz w:val="24"/>
          <w:szCs w:val="24"/>
        </w:rPr>
      </w:pPr>
    </w:p>
    <w:p w14:paraId="155E214F" w14:textId="77777777" w:rsidR="00B308E9" w:rsidRDefault="00B308E9" w:rsidP="00B308E9">
      <w:pPr>
        <w:pStyle w:val="Piedetabla"/>
        <w:rPr>
          <w:rFonts w:cs="Times New Roman"/>
          <w:sz w:val="24"/>
          <w:szCs w:val="24"/>
        </w:rPr>
      </w:pPr>
    </w:p>
    <w:p w14:paraId="573098EF" w14:textId="77777777" w:rsidR="00B308E9" w:rsidRDefault="00B308E9" w:rsidP="00B308E9">
      <w:pPr>
        <w:pStyle w:val="Piedetabla"/>
        <w:rPr>
          <w:rFonts w:cs="Times New Roman"/>
          <w:sz w:val="24"/>
          <w:szCs w:val="24"/>
        </w:rPr>
      </w:pPr>
    </w:p>
    <w:p w14:paraId="7E67DC5E" w14:textId="77777777" w:rsidR="00B308E9" w:rsidRDefault="00B308E9" w:rsidP="00B308E9">
      <w:pPr>
        <w:pStyle w:val="Piedetabla"/>
        <w:rPr>
          <w:rFonts w:cs="Times New Roman"/>
          <w:sz w:val="24"/>
          <w:szCs w:val="24"/>
        </w:rPr>
      </w:pPr>
    </w:p>
    <w:p w14:paraId="717DF04A" w14:textId="77777777" w:rsidR="00B308E9" w:rsidRDefault="00B308E9" w:rsidP="00B308E9">
      <w:pPr>
        <w:pStyle w:val="Piedetabla"/>
        <w:rPr>
          <w:rFonts w:cs="Times New Roman"/>
          <w:sz w:val="24"/>
          <w:szCs w:val="24"/>
        </w:rPr>
      </w:pPr>
    </w:p>
    <w:p w14:paraId="077847B0" w14:textId="77777777" w:rsidR="00B308E9" w:rsidRDefault="00B308E9" w:rsidP="00B308E9">
      <w:pPr>
        <w:pStyle w:val="Piedetabla"/>
        <w:rPr>
          <w:rFonts w:cs="Times New Roman"/>
          <w:sz w:val="24"/>
          <w:szCs w:val="24"/>
        </w:rPr>
      </w:pPr>
    </w:p>
    <w:p w14:paraId="0B46E492" w14:textId="77777777" w:rsidR="00B308E9" w:rsidRDefault="00B308E9" w:rsidP="00566F47">
      <w:pPr>
        <w:pStyle w:val="Piedetabla"/>
        <w:ind w:firstLine="0"/>
        <w:rPr>
          <w:rFonts w:cs="Times New Roman"/>
          <w:sz w:val="24"/>
          <w:szCs w:val="24"/>
        </w:rPr>
        <w:sectPr w:rsidR="00B308E9" w:rsidSect="00B308E9">
          <w:headerReference w:type="first" r:id="rId9"/>
          <w:pgSz w:w="12240" w:h="15840" w:code="1"/>
          <w:pgMar w:top="1440" w:right="1440" w:bottom="1440" w:left="1440" w:header="709" w:footer="709" w:gutter="0"/>
          <w:pgNumType w:fmt="upperRoman" w:start="2"/>
          <w:cols w:space="708"/>
          <w:titlePg/>
          <w:docGrid w:linePitch="360"/>
        </w:sectPr>
      </w:pPr>
    </w:p>
    <w:p w14:paraId="64F8E962" w14:textId="77777777" w:rsidR="00B308E9" w:rsidRDefault="00B308E9" w:rsidP="00566F47">
      <w:pPr>
        <w:pStyle w:val="Piedetabla"/>
        <w:ind w:firstLine="0"/>
        <w:rPr>
          <w:rFonts w:cs="Times New Roman"/>
          <w:sz w:val="24"/>
          <w:szCs w:val="24"/>
        </w:rPr>
      </w:pPr>
    </w:p>
    <w:p w14:paraId="3C1E3F13" w14:textId="79099BEA" w:rsidR="00B308E9" w:rsidRDefault="00566F47" w:rsidP="00B308E9">
      <w:pPr>
        <w:pStyle w:val="Ttulo1"/>
      </w:pPr>
      <w:bookmarkStart w:id="0" w:name="_Toc42790072"/>
      <w:r>
        <w:t>Introducción</w:t>
      </w:r>
      <w:bookmarkEnd w:id="0"/>
    </w:p>
    <w:p w14:paraId="00AF489D" w14:textId="77777777" w:rsidR="00955CB9" w:rsidRPr="00955CB9" w:rsidRDefault="00955CB9" w:rsidP="00955CB9"/>
    <w:p w14:paraId="4B7B8089" w14:textId="78369C7D" w:rsidR="00566F47" w:rsidRDefault="00D34BB3" w:rsidP="00566F47">
      <w:r>
        <w:t xml:space="preserve">En nuestra formación como profesionales en el área de la programación es de vital importancia el aprendizaje de buenas practicas para el correcto desarrollo de software, una de estas buenas practicas son el uso de estructuras de datos y mas en concreto el uso de </w:t>
      </w:r>
      <w:r w:rsidR="00503549">
        <w:t>l</w:t>
      </w:r>
      <w:r>
        <w:t>istas enlazadas de una manera ordenada.</w:t>
      </w:r>
    </w:p>
    <w:p w14:paraId="341142EB" w14:textId="6278405A" w:rsidR="00D34BB3" w:rsidRDefault="00503549" w:rsidP="00566F47">
      <w:r>
        <w:t xml:space="preserve">En el presente trabajo se realiza el maneja de una lista ordenada orientado hacia un problema puntual que es el manejo de jugadores de un club, en donde se puede apreciar claramente el uso de listas </w:t>
      </w:r>
      <w:r w:rsidR="009E1723">
        <w:t>enlazadas,</w:t>
      </w:r>
      <w:r>
        <w:t xml:space="preserve"> pero agregándole la particularidad de ser ordenada.</w:t>
      </w:r>
    </w:p>
    <w:p w14:paraId="5C3BCE2E" w14:textId="5F815206" w:rsidR="00566F47" w:rsidRDefault="00566F47" w:rsidP="00566F47">
      <w:pPr>
        <w:pStyle w:val="Ttulo1"/>
      </w:pPr>
      <w:bookmarkStart w:id="1" w:name="_Toc42790073"/>
      <w:r>
        <w:t>Objetivo</w:t>
      </w:r>
      <w:bookmarkEnd w:id="1"/>
    </w:p>
    <w:p w14:paraId="7F34A9B6" w14:textId="77777777" w:rsidR="00955CB9" w:rsidRPr="00955CB9" w:rsidRDefault="00955CB9" w:rsidP="00955CB9"/>
    <w:p w14:paraId="4B8E7591" w14:textId="59284143" w:rsidR="00566F47" w:rsidRDefault="00604471" w:rsidP="00566F47">
      <w:r>
        <w:t>Implementar los conocimientos adquiridos en el primer parcial y parte de este segundo parcial en el cumplimiento de este problema, en cual tiene requerimientos funcionales y requerimientos no funcionales.</w:t>
      </w:r>
    </w:p>
    <w:p w14:paraId="785C9422" w14:textId="187EC147" w:rsidR="00604471" w:rsidRDefault="00604471" w:rsidP="00566F47">
      <w:r>
        <w:t>Determinar los requerimientos funcionales y requerimientos no funcionales en la fase de análisis.</w:t>
      </w:r>
    </w:p>
    <w:p w14:paraId="51C990D1" w14:textId="225FA840" w:rsidR="00604471" w:rsidRDefault="00604471" w:rsidP="00566F47">
      <w:r>
        <w:t>Desarrollar el código fuente que solucione dicho problema usando el lenguaje de programación Java.</w:t>
      </w:r>
    </w:p>
    <w:p w14:paraId="4AC65FEA" w14:textId="7B0948F5" w:rsidR="00955CB9" w:rsidRDefault="00FB57ED" w:rsidP="00566F47">
      <w:r>
        <w:t>Usar el estándar de programación llamado CamelCase para nombrar clases, métodos y objetos</w:t>
      </w:r>
    </w:p>
    <w:p w14:paraId="21CD9FAC" w14:textId="77777777" w:rsidR="00955CB9" w:rsidRDefault="00955CB9" w:rsidP="00566F47"/>
    <w:p w14:paraId="635ED510" w14:textId="1BC64974" w:rsidR="00566F47" w:rsidRDefault="00566F47" w:rsidP="00566F47">
      <w:pPr>
        <w:pStyle w:val="Ttulo1"/>
      </w:pPr>
      <w:bookmarkStart w:id="2" w:name="_Toc42790074"/>
      <w:r>
        <w:lastRenderedPageBreak/>
        <w:t>Análisis</w:t>
      </w:r>
      <w:bookmarkEnd w:id="2"/>
    </w:p>
    <w:p w14:paraId="5222E412" w14:textId="270E9E3F" w:rsidR="00566F47" w:rsidRDefault="00604471" w:rsidP="00604471">
      <w:pPr>
        <w:pStyle w:val="Ttulo2"/>
      </w:pPr>
      <w:bookmarkStart w:id="3" w:name="_Toc42790075"/>
      <w:r>
        <w:t>Requerimientos funcionales</w:t>
      </w:r>
      <w:bookmarkEnd w:id="3"/>
    </w:p>
    <w:p w14:paraId="76D99599" w14:textId="0AF70702" w:rsidR="00604471" w:rsidRDefault="00604471" w:rsidP="00604471">
      <w:r>
        <w:t xml:space="preserve">Los siguientes requerimientos tienen </w:t>
      </w:r>
      <w:r w:rsidR="00955CB9">
        <w:t>la particularidad que tienen que estrictamente ser ordenada.</w:t>
      </w:r>
    </w:p>
    <w:p w14:paraId="1CA85C40" w14:textId="77777777" w:rsidR="00955CB9" w:rsidRPr="00604471" w:rsidRDefault="00955CB9" w:rsidP="00604471"/>
    <w:tbl>
      <w:tblPr>
        <w:tblStyle w:val="Tablaconcuadrcula"/>
        <w:tblW w:w="0" w:type="auto"/>
        <w:tblInd w:w="399" w:type="dxa"/>
        <w:tblLook w:val="04A0" w:firstRow="1" w:lastRow="0" w:firstColumn="1" w:lastColumn="0" w:noHBand="0" w:noVBand="1"/>
      </w:tblPr>
      <w:tblGrid>
        <w:gridCol w:w="1727"/>
        <w:gridCol w:w="7223"/>
      </w:tblGrid>
      <w:tr w:rsidR="00604471" w14:paraId="1B5BF246" w14:textId="77777777" w:rsidTr="00604471">
        <w:trPr>
          <w:trHeight w:val="422"/>
        </w:trPr>
        <w:tc>
          <w:tcPr>
            <w:tcW w:w="1727" w:type="dxa"/>
          </w:tcPr>
          <w:p w14:paraId="5754E0AE" w14:textId="77777777" w:rsidR="00604471" w:rsidRDefault="00604471" w:rsidP="0034466A">
            <w:r>
              <w:t>Cod. Req.:</w:t>
            </w:r>
          </w:p>
        </w:tc>
        <w:tc>
          <w:tcPr>
            <w:tcW w:w="7223" w:type="dxa"/>
          </w:tcPr>
          <w:p w14:paraId="6E3C537E" w14:textId="0387166C" w:rsidR="00604471" w:rsidRDefault="00604471" w:rsidP="0034466A">
            <w:r>
              <w:t>ED</w:t>
            </w:r>
            <w:r>
              <w:t>2</w:t>
            </w:r>
            <w:r>
              <w:t>-001</w:t>
            </w:r>
          </w:p>
        </w:tc>
      </w:tr>
      <w:tr w:rsidR="00604471" w14:paraId="7CB7CB0B" w14:textId="77777777" w:rsidTr="00604471">
        <w:tc>
          <w:tcPr>
            <w:tcW w:w="1727" w:type="dxa"/>
          </w:tcPr>
          <w:p w14:paraId="316A37AE" w14:textId="77777777" w:rsidR="00604471" w:rsidRPr="00895A9A" w:rsidRDefault="00604471" w:rsidP="0034466A">
            <w:r>
              <w:t>Descripción:</w:t>
            </w:r>
          </w:p>
        </w:tc>
        <w:tc>
          <w:tcPr>
            <w:tcW w:w="7223" w:type="dxa"/>
          </w:tcPr>
          <w:p w14:paraId="52E6D64B" w14:textId="7C7BFDE2" w:rsidR="00604471" w:rsidRDefault="00604471" w:rsidP="0034466A">
            <w:r>
              <w:t>Inserción</w:t>
            </w:r>
          </w:p>
        </w:tc>
      </w:tr>
      <w:tr w:rsidR="00604471" w14:paraId="536D99DC" w14:textId="77777777" w:rsidTr="00604471">
        <w:tc>
          <w:tcPr>
            <w:tcW w:w="1727" w:type="dxa"/>
          </w:tcPr>
          <w:p w14:paraId="31F54FFF" w14:textId="77777777" w:rsidR="00604471" w:rsidRDefault="00604471" w:rsidP="0034466A">
            <w:r>
              <w:t>Entradas:</w:t>
            </w:r>
          </w:p>
        </w:tc>
        <w:tc>
          <w:tcPr>
            <w:tcW w:w="7223" w:type="dxa"/>
          </w:tcPr>
          <w:p w14:paraId="2B0AABCD" w14:textId="596228B1" w:rsidR="00604471" w:rsidRDefault="00604471" w:rsidP="0034466A">
            <w:r>
              <w:t>Nombres, apellidos, edad y código</w:t>
            </w:r>
          </w:p>
        </w:tc>
      </w:tr>
      <w:tr w:rsidR="00604471" w14:paraId="067A22B3" w14:textId="77777777" w:rsidTr="00604471">
        <w:tc>
          <w:tcPr>
            <w:tcW w:w="1727" w:type="dxa"/>
          </w:tcPr>
          <w:p w14:paraId="2EB46437" w14:textId="77777777" w:rsidR="00604471" w:rsidRDefault="00604471" w:rsidP="0034466A">
            <w:r>
              <w:t>Salidas:</w:t>
            </w:r>
          </w:p>
        </w:tc>
        <w:tc>
          <w:tcPr>
            <w:tcW w:w="7223" w:type="dxa"/>
          </w:tcPr>
          <w:p w14:paraId="59755CE8" w14:textId="0FB26C0A" w:rsidR="00604471" w:rsidRDefault="00604471" w:rsidP="0034466A">
            <w:r>
              <w:t>boolean</w:t>
            </w:r>
          </w:p>
        </w:tc>
      </w:tr>
    </w:tbl>
    <w:p w14:paraId="767122BB" w14:textId="77777777" w:rsidR="00955CB9" w:rsidRDefault="00955CB9"/>
    <w:tbl>
      <w:tblPr>
        <w:tblStyle w:val="Tablaconcuadrcula"/>
        <w:tblW w:w="0" w:type="auto"/>
        <w:tblInd w:w="399" w:type="dxa"/>
        <w:tblLook w:val="04A0" w:firstRow="1" w:lastRow="0" w:firstColumn="1" w:lastColumn="0" w:noHBand="0" w:noVBand="1"/>
      </w:tblPr>
      <w:tblGrid>
        <w:gridCol w:w="1727"/>
        <w:gridCol w:w="7223"/>
      </w:tblGrid>
      <w:tr w:rsidR="00604471" w14:paraId="29DB723D" w14:textId="77777777" w:rsidTr="00604471">
        <w:trPr>
          <w:trHeight w:val="422"/>
        </w:trPr>
        <w:tc>
          <w:tcPr>
            <w:tcW w:w="1727" w:type="dxa"/>
          </w:tcPr>
          <w:p w14:paraId="66DEBEC1" w14:textId="77777777" w:rsidR="00604471" w:rsidRDefault="00604471" w:rsidP="0034466A">
            <w:r>
              <w:t>Cod. Req.:</w:t>
            </w:r>
          </w:p>
        </w:tc>
        <w:tc>
          <w:tcPr>
            <w:tcW w:w="7223" w:type="dxa"/>
          </w:tcPr>
          <w:p w14:paraId="0A48E73B" w14:textId="444C9653" w:rsidR="00604471" w:rsidRDefault="00604471" w:rsidP="0034466A">
            <w:r>
              <w:t>ED2-00</w:t>
            </w:r>
            <w:r>
              <w:t>2</w:t>
            </w:r>
          </w:p>
        </w:tc>
      </w:tr>
      <w:tr w:rsidR="00604471" w14:paraId="15043738" w14:textId="77777777" w:rsidTr="00604471">
        <w:tc>
          <w:tcPr>
            <w:tcW w:w="1727" w:type="dxa"/>
          </w:tcPr>
          <w:p w14:paraId="62BA63A7" w14:textId="77777777" w:rsidR="00604471" w:rsidRPr="00895A9A" w:rsidRDefault="00604471" w:rsidP="0034466A">
            <w:r>
              <w:t>Descripción:</w:t>
            </w:r>
          </w:p>
        </w:tc>
        <w:tc>
          <w:tcPr>
            <w:tcW w:w="7223" w:type="dxa"/>
          </w:tcPr>
          <w:p w14:paraId="238DE12D" w14:textId="71833F34" w:rsidR="00604471" w:rsidRDefault="00955CB9" w:rsidP="0034466A">
            <w:r>
              <w:t>Búsqueda</w:t>
            </w:r>
          </w:p>
        </w:tc>
      </w:tr>
      <w:tr w:rsidR="00604471" w14:paraId="7123146E" w14:textId="77777777" w:rsidTr="00604471">
        <w:tc>
          <w:tcPr>
            <w:tcW w:w="1727" w:type="dxa"/>
          </w:tcPr>
          <w:p w14:paraId="5DC717D7" w14:textId="77777777" w:rsidR="00604471" w:rsidRDefault="00604471" w:rsidP="0034466A">
            <w:r>
              <w:t>Entradas:</w:t>
            </w:r>
          </w:p>
        </w:tc>
        <w:tc>
          <w:tcPr>
            <w:tcW w:w="7223" w:type="dxa"/>
          </w:tcPr>
          <w:p w14:paraId="39EA6B4C" w14:textId="058B4C75" w:rsidR="00604471" w:rsidRDefault="00604471" w:rsidP="0034466A">
            <w:r>
              <w:t>C</w:t>
            </w:r>
            <w:r>
              <w:t>ódigo</w:t>
            </w:r>
          </w:p>
        </w:tc>
      </w:tr>
      <w:tr w:rsidR="00604471" w14:paraId="6FFCFC05" w14:textId="77777777" w:rsidTr="00604471">
        <w:tc>
          <w:tcPr>
            <w:tcW w:w="1727" w:type="dxa"/>
          </w:tcPr>
          <w:p w14:paraId="69D3A749" w14:textId="77777777" w:rsidR="00604471" w:rsidRDefault="00604471" w:rsidP="0034466A">
            <w:r>
              <w:t>Salidas:</w:t>
            </w:r>
          </w:p>
        </w:tc>
        <w:tc>
          <w:tcPr>
            <w:tcW w:w="7223" w:type="dxa"/>
          </w:tcPr>
          <w:p w14:paraId="77C587F0" w14:textId="77777777" w:rsidR="00604471" w:rsidRDefault="00604471" w:rsidP="0034466A">
            <w:r>
              <w:t>boolean</w:t>
            </w:r>
          </w:p>
        </w:tc>
      </w:tr>
    </w:tbl>
    <w:p w14:paraId="3AC12A96" w14:textId="2622B9CB" w:rsidR="00604471" w:rsidRDefault="00604471" w:rsidP="00604471"/>
    <w:tbl>
      <w:tblPr>
        <w:tblStyle w:val="Tablaconcuadrcula"/>
        <w:tblW w:w="0" w:type="auto"/>
        <w:tblInd w:w="399" w:type="dxa"/>
        <w:tblLook w:val="04A0" w:firstRow="1" w:lastRow="0" w:firstColumn="1" w:lastColumn="0" w:noHBand="0" w:noVBand="1"/>
      </w:tblPr>
      <w:tblGrid>
        <w:gridCol w:w="1727"/>
        <w:gridCol w:w="7223"/>
      </w:tblGrid>
      <w:tr w:rsidR="00604471" w14:paraId="6D2A446B" w14:textId="77777777" w:rsidTr="0034466A">
        <w:trPr>
          <w:trHeight w:val="422"/>
        </w:trPr>
        <w:tc>
          <w:tcPr>
            <w:tcW w:w="1727" w:type="dxa"/>
          </w:tcPr>
          <w:p w14:paraId="7BD5B901" w14:textId="77777777" w:rsidR="00604471" w:rsidRDefault="00604471" w:rsidP="0034466A">
            <w:r>
              <w:t>Cod. Req.:</w:t>
            </w:r>
          </w:p>
        </w:tc>
        <w:tc>
          <w:tcPr>
            <w:tcW w:w="7223" w:type="dxa"/>
          </w:tcPr>
          <w:p w14:paraId="51275665" w14:textId="487F2A2D" w:rsidR="00604471" w:rsidRDefault="00604471" w:rsidP="0034466A">
            <w:r>
              <w:t>ED2-00</w:t>
            </w:r>
            <w:r>
              <w:t>3</w:t>
            </w:r>
          </w:p>
        </w:tc>
      </w:tr>
      <w:tr w:rsidR="00604471" w14:paraId="4731BAC3" w14:textId="77777777" w:rsidTr="0034466A">
        <w:tc>
          <w:tcPr>
            <w:tcW w:w="1727" w:type="dxa"/>
          </w:tcPr>
          <w:p w14:paraId="098FB403" w14:textId="77777777" w:rsidR="00604471" w:rsidRPr="00895A9A" w:rsidRDefault="00604471" w:rsidP="0034466A">
            <w:r>
              <w:t>Descripción:</w:t>
            </w:r>
          </w:p>
        </w:tc>
        <w:tc>
          <w:tcPr>
            <w:tcW w:w="7223" w:type="dxa"/>
          </w:tcPr>
          <w:p w14:paraId="68F9835F" w14:textId="2E38B4DF" w:rsidR="00604471" w:rsidRDefault="00604471" w:rsidP="0034466A">
            <w:r>
              <w:t>Eliminar</w:t>
            </w:r>
          </w:p>
        </w:tc>
      </w:tr>
      <w:tr w:rsidR="00604471" w14:paraId="711E02A7" w14:textId="77777777" w:rsidTr="0034466A">
        <w:tc>
          <w:tcPr>
            <w:tcW w:w="1727" w:type="dxa"/>
          </w:tcPr>
          <w:p w14:paraId="59D6B037" w14:textId="77777777" w:rsidR="00604471" w:rsidRDefault="00604471" w:rsidP="0034466A">
            <w:r>
              <w:t>Entradas:</w:t>
            </w:r>
          </w:p>
        </w:tc>
        <w:tc>
          <w:tcPr>
            <w:tcW w:w="7223" w:type="dxa"/>
          </w:tcPr>
          <w:p w14:paraId="1C3324F8" w14:textId="2CAF3EB1" w:rsidR="00604471" w:rsidRDefault="00604471" w:rsidP="0034466A">
            <w:r>
              <w:t>C</w:t>
            </w:r>
            <w:r>
              <w:t>ódigo</w:t>
            </w:r>
          </w:p>
        </w:tc>
      </w:tr>
      <w:tr w:rsidR="00604471" w14:paraId="53D0316C" w14:textId="77777777" w:rsidTr="0034466A">
        <w:tc>
          <w:tcPr>
            <w:tcW w:w="1727" w:type="dxa"/>
          </w:tcPr>
          <w:p w14:paraId="2758A23A" w14:textId="77777777" w:rsidR="00604471" w:rsidRDefault="00604471" w:rsidP="0034466A">
            <w:r>
              <w:t>Salidas:</w:t>
            </w:r>
          </w:p>
        </w:tc>
        <w:tc>
          <w:tcPr>
            <w:tcW w:w="7223" w:type="dxa"/>
          </w:tcPr>
          <w:p w14:paraId="0E5451BB" w14:textId="77777777" w:rsidR="00604471" w:rsidRDefault="00604471" w:rsidP="0034466A">
            <w:r>
              <w:t>boolean</w:t>
            </w:r>
          </w:p>
        </w:tc>
      </w:tr>
    </w:tbl>
    <w:p w14:paraId="1D3E587F" w14:textId="41D4922C" w:rsidR="00604471" w:rsidRDefault="00604471" w:rsidP="00604471"/>
    <w:p w14:paraId="12F86F8A" w14:textId="77777777" w:rsidR="00955CB9" w:rsidRDefault="00955CB9" w:rsidP="00604471"/>
    <w:p w14:paraId="5739AC0E" w14:textId="509C674C" w:rsidR="00604471" w:rsidRDefault="00604471" w:rsidP="00604471">
      <w:pPr>
        <w:pStyle w:val="Ttulo2"/>
      </w:pPr>
      <w:bookmarkStart w:id="4" w:name="_Toc42790076"/>
      <w:r>
        <w:lastRenderedPageBreak/>
        <w:t>Requerimientos no funcionales</w:t>
      </w:r>
      <w:bookmarkEnd w:id="4"/>
    </w:p>
    <w:p w14:paraId="1B33A35B" w14:textId="5A938B2D" w:rsidR="00604471" w:rsidRDefault="00955CB9" w:rsidP="00604471">
      <w:r>
        <w:t>Los siguientes requerimientos son necesarios para llevar a cabo la solución al problema planteado.</w:t>
      </w:r>
    </w:p>
    <w:tbl>
      <w:tblPr>
        <w:tblStyle w:val="Tablaconcuadrcula"/>
        <w:tblW w:w="0" w:type="auto"/>
        <w:tblInd w:w="399" w:type="dxa"/>
        <w:tblLook w:val="04A0" w:firstRow="1" w:lastRow="0" w:firstColumn="1" w:lastColumn="0" w:noHBand="0" w:noVBand="1"/>
      </w:tblPr>
      <w:tblGrid>
        <w:gridCol w:w="1727"/>
        <w:gridCol w:w="7223"/>
      </w:tblGrid>
      <w:tr w:rsidR="00955CB9" w14:paraId="5EEF3BC2" w14:textId="77777777" w:rsidTr="0034466A">
        <w:trPr>
          <w:trHeight w:val="422"/>
        </w:trPr>
        <w:tc>
          <w:tcPr>
            <w:tcW w:w="1727" w:type="dxa"/>
          </w:tcPr>
          <w:p w14:paraId="1D8F17B4" w14:textId="77777777" w:rsidR="00955CB9" w:rsidRDefault="00955CB9" w:rsidP="0034466A">
            <w:r>
              <w:t>Cod. Req.:</w:t>
            </w:r>
          </w:p>
        </w:tc>
        <w:tc>
          <w:tcPr>
            <w:tcW w:w="7223" w:type="dxa"/>
          </w:tcPr>
          <w:p w14:paraId="158D0B17" w14:textId="53ADC25D" w:rsidR="00955CB9" w:rsidRDefault="00955CB9" w:rsidP="0034466A">
            <w:r>
              <w:t>ED2-00</w:t>
            </w:r>
            <w:r>
              <w:t>4</w:t>
            </w:r>
          </w:p>
        </w:tc>
      </w:tr>
      <w:tr w:rsidR="00955CB9" w14:paraId="4E6639CE" w14:textId="77777777" w:rsidTr="0034466A">
        <w:tc>
          <w:tcPr>
            <w:tcW w:w="1727" w:type="dxa"/>
          </w:tcPr>
          <w:p w14:paraId="1AD4697B" w14:textId="77777777" w:rsidR="00955CB9" w:rsidRPr="00895A9A" w:rsidRDefault="00955CB9" w:rsidP="0034466A">
            <w:r>
              <w:t>Descripción:</w:t>
            </w:r>
          </w:p>
        </w:tc>
        <w:tc>
          <w:tcPr>
            <w:tcW w:w="7223" w:type="dxa"/>
          </w:tcPr>
          <w:p w14:paraId="61DF4BA7" w14:textId="64C09B62" w:rsidR="00955CB9" w:rsidRDefault="00955CB9" w:rsidP="0034466A">
            <w:r>
              <w:t>Encontrar Dato</w:t>
            </w:r>
          </w:p>
        </w:tc>
      </w:tr>
      <w:tr w:rsidR="00955CB9" w14:paraId="3C916050" w14:textId="77777777" w:rsidTr="0034466A">
        <w:tc>
          <w:tcPr>
            <w:tcW w:w="1727" w:type="dxa"/>
          </w:tcPr>
          <w:p w14:paraId="42C48281" w14:textId="77777777" w:rsidR="00955CB9" w:rsidRDefault="00955CB9" w:rsidP="0034466A">
            <w:r>
              <w:t>Entradas:</w:t>
            </w:r>
          </w:p>
        </w:tc>
        <w:tc>
          <w:tcPr>
            <w:tcW w:w="7223" w:type="dxa"/>
          </w:tcPr>
          <w:p w14:paraId="07CF7392" w14:textId="3D3970EC" w:rsidR="00955CB9" w:rsidRDefault="00955CB9" w:rsidP="0034466A">
            <w:r>
              <w:t>Código</w:t>
            </w:r>
          </w:p>
        </w:tc>
      </w:tr>
      <w:tr w:rsidR="00955CB9" w14:paraId="05633229" w14:textId="77777777" w:rsidTr="0034466A">
        <w:tc>
          <w:tcPr>
            <w:tcW w:w="1727" w:type="dxa"/>
          </w:tcPr>
          <w:p w14:paraId="3028A059" w14:textId="77777777" w:rsidR="00955CB9" w:rsidRDefault="00955CB9" w:rsidP="0034466A">
            <w:r>
              <w:t>Salidas:</w:t>
            </w:r>
          </w:p>
        </w:tc>
        <w:tc>
          <w:tcPr>
            <w:tcW w:w="7223" w:type="dxa"/>
          </w:tcPr>
          <w:p w14:paraId="219C5485" w14:textId="77777777" w:rsidR="00955CB9" w:rsidRDefault="00955CB9" w:rsidP="0034466A">
            <w:r>
              <w:t>boolean</w:t>
            </w:r>
          </w:p>
        </w:tc>
      </w:tr>
    </w:tbl>
    <w:p w14:paraId="2479A1A9" w14:textId="77777777" w:rsidR="00955CB9" w:rsidRDefault="00955CB9" w:rsidP="00604471"/>
    <w:tbl>
      <w:tblPr>
        <w:tblStyle w:val="Tablaconcuadrcula"/>
        <w:tblW w:w="0" w:type="auto"/>
        <w:tblInd w:w="399" w:type="dxa"/>
        <w:tblLook w:val="04A0" w:firstRow="1" w:lastRow="0" w:firstColumn="1" w:lastColumn="0" w:noHBand="0" w:noVBand="1"/>
      </w:tblPr>
      <w:tblGrid>
        <w:gridCol w:w="1727"/>
        <w:gridCol w:w="7223"/>
      </w:tblGrid>
      <w:tr w:rsidR="00955CB9" w14:paraId="707141A6" w14:textId="77777777" w:rsidTr="0034466A">
        <w:trPr>
          <w:trHeight w:val="422"/>
        </w:trPr>
        <w:tc>
          <w:tcPr>
            <w:tcW w:w="1727" w:type="dxa"/>
          </w:tcPr>
          <w:p w14:paraId="41FD597F" w14:textId="77777777" w:rsidR="00955CB9" w:rsidRDefault="00955CB9" w:rsidP="0034466A">
            <w:r>
              <w:t>Cod. Req.:</w:t>
            </w:r>
          </w:p>
        </w:tc>
        <w:tc>
          <w:tcPr>
            <w:tcW w:w="7223" w:type="dxa"/>
          </w:tcPr>
          <w:p w14:paraId="2F5F273E" w14:textId="098A1BED" w:rsidR="00955CB9" w:rsidRDefault="00955CB9" w:rsidP="0034466A">
            <w:r>
              <w:t>ED2-00</w:t>
            </w:r>
            <w:r>
              <w:t>5</w:t>
            </w:r>
          </w:p>
        </w:tc>
      </w:tr>
      <w:tr w:rsidR="00955CB9" w14:paraId="7880FB2E" w14:textId="77777777" w:rsidTr="0034466A">
        <w:tc>
          <w:tcPr>
            <w:tcW w:w="1727" w:type="dxa"/>
          </w:tcPr>
          <w:p w14:paraId="43F06C20" w14:textId="77777777" w:rsidR="00955CB9" w:rsidRPr="00895A9A" w:rsidRDefault="00955CB9" w:rsidP="0034466A">
            <w:r>
              <w:t>Descripción:</w:t>
            </w:r>
          </w:p>
        </w:tc>
        <w:tc>
          <w:tcPr>
            <w:tcW w:w="7223" w:type="dxa"/>
          </w:tcPr>
          <w:p w14:paraId="7970D3F9" w14:textId="4DB4BC95" w:rsidR="00955CB9" w:rsidRDefault="00955CB9" w:rsidP="0034466A">
            <w:r>
              <w:t>Imprimir</w:t>
            </w:r>
          </w:p>
        </w:tc>
      </w:tr>
      <w:tr w:rsidR="00955CB9" w14:paraId="760B8714" w14:textId="77777777" w:rsidTr="0034466A">
        <w:tc>
          <w:tcPr>
            <w:tcW w:w="1727" w:type="dxa"/>
          </w:tcPr>
          <w:p w14:paraId="0730FA24" w14:textId="77777777" w:rsidR="00955CB9" w:rsidRDefault="00955CB9" w:rsidP="0034466A">
            <w:r>
              <w:t>Entradas:</w:t>
            </w:r>
          </w:p>
        </w:tc>
        <w:tc>
          <w:tcPr>
            <w:tcW w:w="7223" w:type="dxa"/>
          </w:tcPr>
          <w:p w14:paraId="7CF8F63D" w14:textId="7A2AF8B2" w:rsidR="00955CB9" w:rsidRDefault="00955CB9" w:rsidP="0034466A">
            <w:r>
              <w:t>C</w:t>
            </w:r>
            <w:r>
              <w:t>ódigo</w:t>
            </w:r>
          </w:p>
        </w:tc>
      </w:tr>
      <w:tr w:rsidR="00955CB9" w14:paraId="1D3DDFD8" w14:textId="77777777" w:rsidTr="0034466A">
        <w:tc>
          <w:tcPr>
            <w:tcW w:w="1727" w:type="dxa"/>
          </w:tcPr>
          <w:p w14:paraId="334A1376" w14:textId="77777777" w:rsidR="00955CB9" w:rsidRDefault="00955CB9" w:rsidP="0034466A">
            <w:r>
              <w:t>Salidas:</w:t>
            </w:r>
          </w:p>
        </w:tc>
        <w:tc>
          <w:tcPr>
            <w:tcW w:w="7223" w:type="dxa"/>
          </w:tcPr>
          <w:p w14:paraId="3BD95FD2" w14:textId="2C79F483" w:rsidR="00955CB9" w:rsidRDefault="00955CB9" w:rsidP="0034466A">
            <w:r>
              <w:t>Nombres, apellidos, edad y código</w:t>
            </w:r>
          </w:p>
        </w:tc>
      </w:tr>
    </w:tbl>
    <w:p w14:paraId="2D7A2580" w14:textId="5FDBB488" w:rsidR="00955CB9" w:rsidRDefault="00955CB9" w:rsidP="00604471"/>
    <w:p w14:paraId="0AA9B67A" w14:textId="2BCA1D78" w:rsidR="00955CB9" w:rsidRDefault="00955CB9" w:rsidP="00604471"/>
    <w:p w14:paraId="03D95273" w14:textId="34FDAB54" w:rsidR="00955CB9" w:rsidRDefault="00955CB9" w:rsidP="00604471"/>
    <w:p w14:paraId="02A27549" w14:textId="539D30D1" w:rsidR="00955CB9" w:rsidRDefault="00955CB9" w:rsidP="00604471"/>
    <w:p w14:paraId="5066A8E0" w14:textId="659639E9" w:rsidR="00955CB9" w:rsidRDefault="00955CB9" w:rsidP="00604471"/>
    <w:p w14:paraId="4F388F49" w14:textId="3223A607" w:rsidR="00955CB9" w:rsidRDefault="00955CB9" w:rsidP="00604471"/>
    <w:p w14:paraId="1CA53150" w14:textId="33E0F934" w:rsidR="00955CB9" w:rsidRDefault="00955CB9" w:rsidP="00604471"/>
    <w:p w14:paraId="58C50293" w14:textId="0C25059A" w:rsidR="00955CB9" w:rsidRDefault="00955CB9" w:rsidP="00604471"/>
    <w:p w14:paraId="0354985A" w14:textId="77777777" w:rsidR="00955CB9" w:rsidRPr="00604471" w:rsidRDefault="00955CB9" w:rsidP="00604471"/>
    <w:p w14:paraId="189030DF" w14:textId="33840344" w:rsidR="00566F47" w:rsidRDefault="00566F47" w:rsidP="00566F47">
      <w:pPr>
        <w:pStyle w:val="Ttulo1"/>
      </w:pPr>
      <w:bookmarkStart w:id="5" w:name="_Toc42790077"/>
      <w:r>
        <w:lastRenderedPageBreak/>
        <w:t>Diseño</w:t>
      </w:r>
      <w:bookmarkEnd w:id="5"/>
    </w:p>
    <w:p w14:paraId="6A7E1AB9" w14:textId="4F92A245" w:rsidR="00566F47" w:rsidRDefault="00D34BB3" w:rsidP="00566F47">
      <w:r>
        <w:t>Para lograr el correcto desarrollo y ejecución de los requerimientos funcionales y no funcionales se plantea el siguiente diagrama de arquitectura:</w:t>
      </w:r>
    </w:p>
    <w:p w14:paraId="47680AA5" w14:textId="5FB2827A" w:rsidR="00D34BB3" w:rsidRDefault="00D34BB3" w:rsidP="00566F47">
      <w:r>
        <w:rPr>
          <w:noProof/>
        </w:rPr>
        <w:drawing>
          <wp:inline distT="0" distB="0" distL="0" distR="0" wp14:anchorId="5E44648D" wp14:editId="3F67AF23">
            <wp:extent cx="5943600" cy="5099685"/>
            <wp:effectExtent l="0" t="0" r="0" b="5715"/>
            <wp:docPr id="1" name="Imagen 1" descr="Captura de pantalla de un celular con 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las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99685"/>
                    </a:xfrm>
                    <a:prstGeom prst="rect">
                      <a:avLst/>
                    </a:prstGeom>
                  </pic:spPr>
                </pic:pic>
              </a:graphicData>
            </a:graphic>
          </wp:inline>
        </w:drawing>
      </w:r>
    </w:p>
    <w:p w14:paraId="1E071A26" w14:textId="32946AFE" w:rsidR="00566F47" w:rsidRDefault="00566F47" w:rsidP="00566F47">
      <w:pPr>
        <w:pStyle w:val="Ttulo1"/>
      </w:pPr>
      <w:bookmarkStart w:id="6" w:name="_Toc42790078"/>
      <w:r>
        <w:t>Código</w:t>
      </w:r>
      <w:bookmarkEnd w:id="6"/>
    </w:p>
    <w:p w14:paraId="02D95796" w14:textId="6701C9A4" w:rsidR="00566F47" w:rsidRDefault="00566F47" w:rsidP="00566F47"/>
    <w:p w14:paraId="4AA1829B" w14:textId="58D63DC8" w:rsidR="00566F47" w:rsidRPr="00566F47" w:rsidRDefault="00566F47" w:rsidP="00566F47">
      <w:pPr>
        <w:pStyle w:val="Ttulo1"/>
      </w:pPr>
      <w:bookmarkStart w:id="7" w:name="_Toc42790079"/>
      <w:r>
        <w:t>Conclusión</w:t>
      </w:r>
      <w:bookmarkEnd w:id="7"/>
    </w:p>
    <w:p w14:paraId="6F669A02" w14:textId="77777777" w:rsidR="00C92ED1" w:rsidRPr="00C92ED1" w:rsidRDefault="00C92ED1" w:rsidP="00C92ED1"/>
    <w:sectPr w:rsidR="00C92ED1" w:rsidRPr="00C92ED1" w:rsidSect="00B308E9">
      <w:pgSz w:w="12240" w:h="15840" w:code="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29A53" w14:textId="77777777" w:rsidR="00E97B7B" w:rsidRDefault="00E97B7B" w:rsidP="00A02FF4">
      <w:pPr>
        <w:spacing w:line="240" w:lineRule="auto"/>
      </w:pPr>
      <w:r>
        <w:separator/>
      </w:r>
    </w:p>
  </w:endnote>
  <w:endnote w:type="continuationSeparator" w:id="0">
    <w:p w14:paraId="5C3D381D" w14:textId="77777777" w:rsidR="00E97B7B" w:rsidRDefault="00E97B7B" w:rsidP="00A02F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90AE8" w14:textId="77777777" w:rsidR="00E97B7B" w:rsidRDefault="00E97B7B" w:rsidP="00A02FF4">
      <w:pPr>
        <w:spacing w:line="240" w:lineRule="auto"/>
      </w:pPr>
      <w:r>
        <w:separator/>
      </w:r>
    </w:p>
  </w:footnote>
  <w:footnote w:type="continuationSeparator" w:id="0">
    <w:p w14:paraId="0DE91EA0" w14:textId="77777777" w:rsidR="00E97B7B" w:rsidRDefault="00E97B7B" w:rsidP="00A02F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EE083" w14:textId="77777777" w:rsidR="00F800AC" w:rsidRDefault="00F800AC">
    <w:pPr>
      <w:pStyle w:val="Encabezado"/>
      <w:jc w:val="right"/>
    </w:pPr>
  </w:p>
  <w:p w14:paraId="7EC7D6DB" w14:textId="77777777" w:rsidR="00F800AC" w:rsidRDefault="00F800A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AD0FD" w14:textId="11D3AED7" w:rsidR="006E0164" w:rsidRDefault="006E0164">
    <w:pPr>
      <w:pStyle w:val="Encabezado"/>
    </w:pPr>
    <w:r>
      <w:t>Encabezado:</w:t>
    </w:r>
    <w:r w:rsidR="00566F47">
      <w:t xml:space="preserve"> Jugadores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0213998"/>
      <w:docPartObj>
        <w:docPartGallery w:val="Page Numbers (Top of Page)"/>
        <w:docPartUnique/>
      </w:docPartObj>
    </w:sdtPr>
    <w:sdtEndPr/>
    <w:sdtContent>
      <w:p w14:paraId="597ACDE2" w14:textId="77777777" w:rsidR="00B308E9" w:rsidRDefault="00B308E9">
        <w:pPr>
          <w:pStyle w:val="Encabezado"/>
          <w:jc w:val="right"/>
        </w:pPr>
        <w:r>
          <w:fldChar w:fldCharType="begin"/>
        </w:r>
        <w:r>
          <w:instrText>PAGE   \* MERGEFORMAT</w:instrText>
        </w:r>
        <w:r>
          <w:fldChar w:fldCharType="separate"/>
        </w:r>
        <w:r>
          <w:t>2</w:t>
        </w:r>
        <w:r>
          <w:fldChar w:fldCharType="end"/>
        </w:r>
      </w:p>
    </w:sdtContent>
  </w:sdt>
  <w:p w14:paraId="573940C0" w14:textId="77777777" w:rsidR="00B308E9" w:rsidRDefault="00B308E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47"/>
    <w:rsid w:val="00156A11"/>
    <w:rsid w:val="00164C2C"/>
    <w:rsid w:val="00444FDD"/>
    <w:rsid w:val="00503549"/>
    <w:rsid w:val="00550F28"/>
    <w:rsid w:val="00566F47"/>
    <w:rsid w:val="00604471"/>
    <w:rsid w:val="00686CE9"/>
    <w:rsid w:val="006E0164"/>
    <w:rsid w:val="007E4BA2"/>
    <w:rsid w:val="008F4411"/>
    <w:rsid w:val="00914D9E"/>
    <w:rsid w:val="00955CB9"/>
    <w:rsid w:val="009E1723"/>
    <w:rsid w:val="00A02FF4"/>
    <w:rsid w:val="00B308E9"/>
    <w:rsid w:val="00C92ED1"/>
    <w:rsid w:val="00D34BB3"/>
    <w:rsid w:val="00DA67C0"/>
    <w:rsid w:val="00E97B7B"/>
    <w:rsid w:val="00F75CD1"/>
    <w:rsid w:val="00F800AC"/>
    <w:rsid w:val="00F95F54"/>
    <w:rsid w:val="00FB5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BD4E"/>
  <w15:chartTrackingRefBased/>
  <w15:docId w15:val="{DD5405F2-5FDE-470F-9404-DA63DE0A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ED1"/>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444FDD"/>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8F4411"/>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8F4411"/>
    <w:pPr>
      <w:keepNext/>
      <w:keepLines/>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8F4411"/>
    <w:pPr>
      <w:keepNext/>
      <w:keepLines/>
      <w:outlineLvl w:val="3"/>
    </w:pPr>
    <w:rPr>
      <w:rFonts w:eastAsiaTheme="majorEastAsia"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4FD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8F4411"/>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8F4411"/>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8F4411"/>
    <w:rPr>
      <w:rFonts w:ascii="Times New Roman" w:eastAsiaTheme="majorEastAsia" w:hAnsi="Times New Roman" w:cstheme="majorBidi"/>
      <w:b/>
      <w:i/>
      <w:iCs/>
      <w:sz w:val="24"/>
    </w:rPr>
  </w:style>
  <w:style w:type="table" w:styleId="Tablaconcuadrcula">
    <w:name w:val="Table Grid"/>
    <w:basedOn w:val="Tablanormal"/>
    <w:uiPriority w:val="39"/>
    <w:rsid w:val="008F4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A">
    <w:name w:val="APA"/>
    <w:basedOn w:val="Tablanormal"/>
    <w:uiPriority w:val="99"/>
    <w:rsid w:val="008F4411"/>
    <w:pPr>
      <w:spacing w:after="0"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styleId="Descripcin">
    <w:name w:val="caption"/>
    <w:basedOn w:val="Normal"/>
    <w:next w:val="Normal"/>
    <w:link w:val="DescripcinCar"/>
    <w:uiPriority w:val="35"/>
    <w:unhideWhenUsed/>
    <w:qFormat/>
    <w:rsid w:val="00914D9E"/>
    <w:pPr>
      <w:spacing w:after="200" w:line="240" w:lineRule="auto"/>
    </w:pPr>
    <w:rPr>
      <w:i/>
      <w:iCs/>
      <w:color w:val="44546A" w:themeColor="text2"/>
      <w:sz w:val="18"/>
      <w:szCs w:val="18"/>
    </w:rPr>
  </w:style>
  <w:style w:type="paragraph" w:customStyle="1" w:styleId="Titulodetabla">
    <w:name w:val="Titulo de tabla"/>
    <w:basedOn w:val="Descripcin"/>
    <w:link w:val="TitulodetablaCar"/>
    <w:qFormat/>
    <w:rsid w:val="00914D9E"/>
    <w:pPr>
      <w:keepNext/>
      <w:ind w:firstLine="0"/>
    </w:pPr>
    <w:rPr>
      <w:color w:val="auto"/>
      <w:sz w:val="24"/>
    </w:rPr>
  </w:style>
  <w:style w:type="paragraph" w:customStyle="1" w:styleId="Piedetabla">
    <w:name w:val="Pie de tabla"/>
    <w:basedOn w:val="Normal"/>
    <w:link w:val="PiedetablaCar"/>
    <w:qFormat/>
    <w:rsid w:val="00914D9E"/>
    <w:rPr>
      <w:sz w:val="20"/>
    </w:rPr>
  </w:style>
  <w:style w:type="character" w:customStyle="1" w:styleId="DescripcinCar">
    <w:name w:val="Descripción Car"/>
    <w:basedOn w:val="Fuentedeprrafopredeter"/>
    <w:link w:val="Descripcin"/>
    <w:uiPriority w:val="35"/>
    <w:rsid w:val="00914D9E"/>
    <w:rPr>
      <w:rFonts w:ascii="Times New Roman" w:hAnsi="Times New Roman"/>
      <w:i/>
      <w:iCs/>
      <w:color w:val="44546A" w:themeColor="text2"/>
      <w:sz w:val="18"/>
      <w:szCs w:val="18"/>
    </w:rPr>
  </w:style>
  <w:style w:type="character" w:customStyle="1" w:styleId="TitulodetablaCar">
    <w:name w:val="Titulo de tabla Car"/>
    <w:basedOn w:val="DescripcinCar"/>
    <w:link w:val="Titulodetabla"/>
    <w:rsid w:val="00914D9E"/>
    <w:rPr>
      <w:rFonts w:ascii="Times New Roman" w:hAnsi="Times New Roman"/>
      <w:i/>
      <w:iCs/>
      <w:color w:val="44546A" w:themeColor="text2"/>
      <w:sz w:val="24"/>
      <w:szCs w:val="18"/>
    </w:rPr>
  </w:style>
  <w:style w:type="paragraph" w:styleId="Encabezado">
    <w:name w:val="header"/>
    <w:basedOn w:val="Normal"/>
    <w:link w:val="EncabezadoCar"/>
    <w:uiPriority w:val="99"/>
    <w:unhideWhenUsed/>
    <w:rsid w:val="00A02FF4"/>
    <w:pPr>
      <w:tabs>
        <w:tab w:val="center" w:pos="4252"/>
        <w:tab w:val="right" w:pos="8504"/>
      </w:tabs>
      <w:spacing w:line="240" w:lineRule="auto"/>
    </w:pPr>
  </w:style>
  <w:style w:type="character" w:customStyle="1" w:styleId="PiedetablaCar">
    <w:name w:val="Pie de tabla Car"/>
    <w:basedOn w:val="Fuentedeprrafopredeter"/>
    <w:link w:val="Piedetabla"/>
    <w:rsid w:val="00914D9E"/>
    <w:rPr>
      <w:rFonts w:ascii="Times New Roman" w:hAnsi="Times New Roman"/>
      <w:sz w:val="20"/>
    </w:rPr>
  </w:style>
  <w:style w:type="character" w:customStyle="1" w:styleId="EncabezadoCar">
    <w:name w:val="Encabezado Car"/>
    <w:basedOn w:val="Fuentedeprrafopredeter"/>
    <w:link w:val="Encabezado"/>
    <w:uiPriority w:val="99"/>
    <w:rsid w:val="00A02FF4"/>
    <w:rPr>
      <w:rFonts w:ascii="Times New Roman" w:hAnsi="Times New Roman"/>
      <w:sz w:val="24"/>
    </w:rPr>
  </w:style>
  <w:style w:type="paragraph" w:styleId="Piedepgina">
    <w:name w:val="footer"/>
    <w:basedOn w:val="Normal"/>
    <w:link w:val="PiedepginaCar"/>
    <w:uiPriority w:val="99"/>
    <w:unhideWhenUsed/>
    <w:rsid w:val="00A02FF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02FF4"/>
    <w:rPr>
      <w:rFonts w:ascii="Times New Roman" w:hAnsi="Times New Roman"/>
      <w:sz w:val="24"/>
    </w:rPr>
  </w:style>
  <w:style w:type="paragraph" w:styleId="TtuloTDC">
    <w:name w:val="TOC Heading"/>
    <w:basedOn w:val="Ttulo1"/>
    <w:next w:val="Normal"/>
    <w:uiPriority w:val="39"/>
    <w:unhideWhenUsed/>
    <w:qFormat/>
    <w:rsid w:val="00B308E9"/>
    <w:pPr>
      <w:spacing w:before="240" w:line="259" w:lineRule="auto"/>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B308E9"/>
    <w:pPr>
      <w:spacing w:after="100"/>
    </w:pPr>
  </w:style>
  <w:style w:type="character" w:styleId="Hipervnculo">
    <w:name w:val="Hyperlink"/>
    <w:basedOn w:val="Fuentedeprrafopredeter"/>
    <w:uiPriority w:val="99"/>
    <w:unhideWhenUsed/>
    <w:rsid w:val="00B308E9"/>
    <w:rPr>
      <w:color w:val="0563C1" w:themeColor="hyperlink"/>
      <w:u w:val="single"/>
    </w:rPr>
  </w:style>
  <w:style w:type="paragraph" w:styleId="TDC2">
    <w:name w:val="toc 2"/>
    <w:basedOn w:val="Normal"/>
    <w:next w:val="Normal"/>
    <w:autoRedefine/>
    <w:uiPriority w:val="39"/>
    <w:unhideWhenUsed/>
    <w:rsid w:val="00955CB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g\Documents\Plantillas%20personalizadas%20de%20Office\APA%20v1.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D72FB-D6BC-45CA-9A80-578A5B723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v1.2</Template>
  <TotalTime>60</TotalTime>
  <Pages>6</Pages>
  <Words>488</Words>
  <Characters>2687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G. Mendoza</dc:creator>
  <cp:keywords/>
  <dc:description/>
  <cp:lastModifiedBy>FRANKLIN GUSTAVO MENDOZA GONZABAY</cp:lastModifiedBy>
  <cp:revision>3</cp:revision>
  <dcterms:created xsi:type="dcterms:W3CDTF">2020-06-11T21:52:00Z</dcterms:created>
  <dcterms:modified xsi:type="dcterms:W3CDTF">2020-06-11T22:55:00Z</dcterms:modified>
</cp:coreProperties>
</file>